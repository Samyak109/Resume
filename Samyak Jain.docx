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96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81DC7">
        <w:trPr>
          <w:trHeight w:hRule="exact" w:val="1525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081DC7" w:rsidRDefault="00D74717" w:rsidP="003C4873">
            <w:pPr>
              <w:pStyle w:val="Title"/>
              <w:rPr>
                <w:sz w:val="56"/>
              </w:rPr>
            </w:pPr>
            <w:r w:rsidRPr="00081DC7">
              <w:rPr>
                <w:color w:val="384F65" w:themeColor="accent6" w:themeShade="BF"/>
                <w:sz w:val="56"/>
              </w:rPr>
              <w:t>Samyak</w:t>
            </w:r>
            <w:r w:rsidRPr="00081DC7">
              <w:rPr>
                <w:sz w:val="56"/>
              </w:rPr>
              <w:t xml:space="preserve"> </w:t>
            </w:r>
            <w:r w:rsidR="003D3C22" w:rsidRPr="003D3C22">
              <w:rPr>
                <w:color w:val="384F65" w:themeColor="accent6" w:themeShade="BF"/>
                <w:sz w:val="56"/>
              </w:rPr>
              <w:t>JAIN</w:t>
            </w:r>
          </w:p>
          <w:p w:rsidR="00692703" w:rsidRPr="0025061C" w:rsidRDefault="00D74717" w:rsidP="00081DC7">
            <w:pPr>
              <w:pStyle w:val="ContactInfo"/>
              <w:tabs>
                <w:tab w:val="left" w:pos="3512"/>
                <w:tab w:val="center" w:pos="4680"/>
              </w:tabs>
              <w:contextualSpacing w:val="0"/>
              <w:rPr>
                <w:b/>
                <w:bCs/>
                <w:sz w:val="20"/>
                <w:szCs w:val="20"/>
              </w:rPr>
            </w:pPr>
            <w:r w:rsidRPr="0025061C">
              <w:rPr>
                <w:b/>
                <w:bCs/>
                <w:sz w:val="20"/>
                <w:szCs w:val="20"/>
              </w:rPr>
              <w:t>Indore MP</w:t>
            </w:r>
            <w:r w:rsidR="00692703" w:rsidRPr="0025061C">
              <w:rPr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EF127C8AF5164796A03B5A0BB807BB0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5061C">
                  <w:rPr>
                    <w:b/>
                    <w:bCs/>
                    <w:sz w:val="20"/>
                    <w:szCs w:val="20"/>
                  </w:rPr>
                  <w:t>·</w:t>
                </w:r>
              </w:sdtContent>
            </w:sdt>
            <w:r w:rsidR="00692703" w:rsidRPr="0025061C">
              <w:rPr>
                <w:b/>
                <w:bCs/>
                <w:sz w:val="20"/>
                <w:szCs w:val="20"/>
              </w:rPr>
              <w:t xml:space="preserve"> </w:t>
            </w:r>
            <w:r w:rsidRPr="0025061C">
              <w:rPr>
                <w:b/>
                <w:bCs/>
                <w:sz w:val="20"/>
                <w:szCs w:val="20"/>
              </w:rPr>
              <w:t>700 027 4309</w:t>
            </w:r>
          </w:p>
          <w:p w:rsidR="00692703" w:rsidRPr="0025061C" w:rsidRDefault="00691DF4" w:rsidP="00081DC7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25061C">
              <w:rPr>
                <w:color w:val="384F65" w:themeColor="accent6" w:themeShade="BF"/>
                <w:sz w:val="20"/>
                <w:szCs w:val="20"/>
              </w:rPr>
              <w:t>s</w:t>
            </w:r>
            <w:r w:rsidR="003E5FB0" w:rsidRPr="0025061C">
              <w:rPr>
                <w:color w:val="384F65" w:themeColor="accent6" w:themeShade="BF"/>
                <w:sz w:val="20"/>
                <w:szCs w:val="20"/>
              </w:rPr>
              <w:t>amyak915jain@gmail.com</w:t>
            </w:r>
            <w:r w:rsidR="00692703" w:rsidRPr="0025061C">
              <w:rPr>
                <w:color w:val="384F65" w:themeColor="accent6" w:themeShade="BF"/>
                <w:sz w:val="20"/>
                <w:szCs w:val="20"/>
              </w:rPr>
              <w:t xml:space="preserve"> </w:t>
            </w:r>
            <w:sdt>
              <w:sdtPr>
                <w:rPr>
                  <w:color w:val="384F65" w:themeColor="accent6" w:themeShade="BF"/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549214634BA249A28B4C2B015C8A3F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5061C">
                  <w:rPr>
                    <w:color w:val="384F65" w:themeColor="accent6" w:themeShade="BF"/>
                    <w:sz w:val="20"/>
                    <w:szCs w:val="20"/>
                  </w:rPr>
                  <w:t>·</w:t>
                </w:r>
              </w:sdtContent>
            </w:sdt>
            <w:r w:rsidR="00692703" w:rsidRPr="0025061C">
              <w:rPr>
                <w:color w:val="384F65" w:themeColor="accent6" w:themeShade="BF"/>
                <w:sz w:val="20"/>
                <w:szCs w:val="20"/>
              </w:rPr>
              <w:t xml:space="preserve"> </w:t>
            </w:r>
            <w:r w:rsidR="003E5FB0" w:rsidRPr="0025061C">
              <w:rPr>
                <w:color w:val="384F65" w:themeColor="accent6" w:themeShade="BF"/>
                <w:sz w:val="20"/>
                <w:szCs w:val="20"/>
              </w:rPr>
              <w:t>https://www.linkedin.com/in/samyak-915-jain/</w:t>
            </w:r>
            <w:r w:rsidR="00692703" w:rsidRPr="0025061C">
              <w:rPr>
                <w:color w:val="384F65" w:themeColor="accent6" w:themeShade="BF"/>
                <w:sz w:val="20"/>
                <w:szCs w:val="20"/>
              </w:rPr>
              <w:t xml:space="preserve"> </w:t>
            </w:r>
            <w:sdt>
              <w:sdtPr>
                <w:rPr>
                  <w:color w:val="384F65" w:themeColor="accent6" w:themeShade="BF"/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5C3A9BC69C7944CF85BC1344170A4B2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5061C">
                  <w:rPr>
                    <w:color w:val="384F65" w:themeColor="accent6" w:themeShade="BF"/>
                    <w:sz w:val="20"/>
                    <w:szCs w:val="20"/>
                  </w:rPr>
                  <w:t>·</w:t>
                </w:r>
              </w:sdtContent>
            </w:sdt>
            <w:r w:rsidR="00692703" w:rsidRPr="0025061C">
              <w:rPr>
                <w:color w:val="384F65" w:themeColor="accent6" w:themeShade="BF"/>
                <w:sz w:val="20"/>
                <w:szCs w:val="20"/>
              </w:rPr>
              <w:t xml:space="preserve"> </w:t>
            </w:r>
            <w:hyperlink r:id="rId7" w:history="1">
              <w:r w:rsidR="003E5FB0" w:rsidRPr="0025061C">
                <w:rPr>
                  <w:color w:val="384F65" w:themeColor="accent6" w:themeShade="BF"/>
                  <w:sz w:val="20"/>
                  <w:szCs w:val="20"/>
                </w:rPr>
                <w:t>https://github.com/Samyak109</w:t>
              </w:r>
            </w:hyperlink>
          </w:p>
        </w:tc>
      </w:tr>
      <w:tr w:rsidR="009571D8" w:rsidRPr="003C4873" w:rsidTr="00081DC7">
        <w:tc>
          <w:tcPr>
            <w:tcW w:w="9360" w:type="dxa"/>
            <w:tcMar>
              <w:top w:w="432" w:type="dxa"/>
            </w:tcMar>
          </w:tcPr>
          <w:p w:rsidR="003D3C22" w:rsidRPr="003D3C22" w:rsidRDefault="003D3C22" w:rsidP="001B2106">
            <w:pPr>
              <w:contextualSpacing w:val="0"/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>Proactive st</w:t>
            </w:r>
            <w:r w:rsidR="00AC05A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udent seeking an career </w:t>
            </w:r>
            <w:proofErr w:type="gramStart"/>
            <w:r w:rsidR="00AC05A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opportunity </w:t>
            </w:r>
            <w:r w:rsidR="003E5FB0" w:rsidRPr="002B193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 to</w:t>
            </w:r>
            <w:proofErr w:type="gramEnd"/>
            <w:r w:rsidR="003E5FB0" w:rsidRPr="002B193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 use pro</w:t>
            </w:r>
            <w:r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ven skills in </w:t>
            </w:r>
            <w:r w:rsidR="00AC05A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>Software Design and Development , W</w:t>
            </w:r>
            <w:r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eb </w:t>
            </w:r>
            <w:r w:rsidR="00AC05A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evelopment, </w:t>
            </w:r>
            <w:r w:rsidR="00AC05A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>and Problem Solving</w:t>
            </w:r>
            <w:r w:rsidR="003E5FB0" w:rsidRPr="002B193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 to meet business needs and grow my experience. </w:t>
            </w:r>
            <w:r w:rsidRPr="002B193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>Fi</w:t>
            </w:r>
            <w:r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>rst-rate critical thinking and l</w:t>
            </w:r>
            <w:r w:rsidRPr="002B1931">
              <w:rPr>
                <w:rFonts w:cs="Arial"/>
                <w:color w:val="58585F"/>
                <w:sz w:val="18"/>
                <w:szCs w:val="18"/>
                <w:shd w:val="clear" w:color="auto" w:fill="FFFFFF"/>
              </w:rPr>
              <w:t xml:space="preserve">eadership skills with the ability to take direction and provide accurate work and results. </w:t>
            </w:r>
          </w:p>
        </w:tc>
      </w:tr>
    </w:tbl>
    <w:p w:rsidR="004E01EB" w:rsidRPr="003C4873" w:rsidRDefault="001B2106" w:rsidP="00691DF4">
      <w:pPr>
        <w:pStyle w:val="Heading1"/>
        <w:tabs>
          <w:tab w:val="left" w:pos="6345"/>
        </w:tabs>
        <w:rPr>
          <w:sz w:val="16"/>
          <w:szCs w:val="16"/>
        </w:rPr>
      </w:pPr>
      <w:sdt>
        <w:sdtPr>
          <w:rPr>
            <w:sz w:val="16"/>
            <w:szCs w:val="16"/>
          </w:rPr>
          <w:alias w:val="Experience:"/>
          <w:tag w:val="Experience:"/>
          <w:id w:val="-1983300934"/>
          <w:placeholder>
            <w:docPart w:val="8DA438F6946742579566B145CD96519D"/>
          </w:placeholder>
          <w:temporary/>
          <w:showingPlcHdr/>
          <w15:appearance w15:val="hidden"/>
        </w:sdtPr>
        <w:sdtEndPr/>
        <w:sdtContent>
          <w:r w:rsidR="004E01EB" w:rsidRPr="003C4873">
            <w:rPr>
              <w:sz w:val="16"/>
              <w:szCs w:val="16"/>
            </w:rPr>
            <w:t>Experience</w:t>
          </w:r>
        </w:sdtContent>
      </w:sdt>
      <w:r w:rsidR="00691DF4" w:rsidRPr="003C4873">
        <w:rPr>
          <w:sz w:val="16"/>
          <w:szCs w:val="16"/>
        </w:rPr>
        <w:tab/>
      </w:r>
    </w:p>
    <w:tbl>
      <w:tblPr>
        <w:tblStyle w:val="TableGrid"/>
        <w:tblW w:w="492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93"/>
      </w:tblGrid>
      <w:tr w:rsidR="001D0BF1" w:rsidRPr="003C4873" w:rsidTr="005A35EF">
        <w:trPr>
          <w:trHeight w:val="2110"/>
        </w:trPr>
        <w:tc>
          <w:tcPr>
            <w:tcW w:w="9193" w:type="dxa"/>
          </w:tcPr>
          <w:p w:rsidR="006B3873" w:rsidRDefault="006B3873" w:rsidP="006B3873">
            <w:pPr>
              <w:pStyle w:val="Heading3"/>
              <w:contextualSpacing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2020-APR 2020</w:t>
            </w:r>
          </w:p>
          <w:p w:rsidR="006B3873" w:rsidRPr="00F94B18" w:rsidRDefault="006B3873" w:rsidP="006B3873">
            <w:pPr>
              <w:pStyle w:val="Heading3"/>
              <w:contextualSpacing w:val="0"/>
              <w:outlineLvl w:val="2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 xml:space="preserve"> </w:t>
            </w:r>
            <w:r w:rsidRPr="00F94B18">
              <w:rPr>
                <w:color w:val="002060"/>
                <w:sz w:val="16"/>
                <w:szCs w:val="16"/>
              </w:rPr>
              <w:t xml:space="preserve">Product </w:t>
            </w:r>
            <w:proofErr w:type="gramStart"/>
            <w:r w:rsidRPr="00F94B18">
              <w:rPr>
                <w:color w:val="002060"/>
                <w:sz w:val="16"/>
                <w:szCs w:val="16"/>
              </w:rPr>
              <w:t>Development(</w:t>
            </w:r>
            <w:proofErr w:type="gramEnd"/>
            <w:r w:rsidRPr="00F94B18">
              <w:rPr>
                <w:color w:val="002060"/>
                <w:sz w:val="16"/>
                <w:szCs w:val="16"/>
              </w:rPr>
              <w:t>Crio Launch Graduate)</w:t>
            </w:r>
          </w:p>
          <w:p w:rsidR="006B3873" w:rsidRDefault="006B3873" w:rsidP="006B3873">
            <w:pPr>
              <w:pStyle w:val="Heading3"/>
              <w:contextualSpacing w:val="0"/>
              <w:outlineLvl w:val="2"/>
              <w:rPr>
                <w:b w:val="0"/>
                <w:bCs/>
                <w:sz w:val="14"/>
                <w:szCs w:val="14"/>
              </w:rPr>
            </w:pPr>
            <w:r w:rsidRPr="00F94B18">
              <w:rPr>
                <w:b w:val="0"/>
                <w:bCs/>
                <w:sz w:val="14"/>
                <w:szCs w:val="14"/>
              </w:rPr>
              <w:t xml:space="preserve">Building real software products to learn the right skills, the applied way.Completed 3 </w:t>
            </w:r>
            <w:proofErr w:type="gramStart"/>
            <w:r w:rsidRPr="00F94B18">
              <w:rPr>
                <w:b w:val="0"/>
                <w:bCs/>
                <w:sz w:val="14"/>
                <w:szCs w:val="14"/>
              </w:rPr>
              <w:t>softwares ,</w:t>
            </w:r>
            <w:proofErr w:type="gramEnd"/>
            <w:r w:rsidRPr="00F94B18">
              <w:rPr>
                <w:b w:val="0"/>
                <w:bCs/>
                <w:sz w:val="14"/>
                <w:szCs w:val="14"/>
              </w:rPr>
              <w:t xml:space="preserve"> several mock coding assesments, system design intoduction and problem solving techniques</w:t>
            </w:r>
          </w:p>
          <w:p w:rsidR="006B3873" w:rsidRPr="00F94B18" w:rsidRDefault="006B3873" w:rsidP="006B3873">
            <w:pPr>
              <w:pStyle w:val="Heading3"/>
              <w:numPr>
                <w:ilvl w:val="0"/>
                <w:numId w:val="20"/>
              </w:numPr>
              <w:contextualSpacing w:val="0"/>
              <w:outlineLvl w:val="2"/>
              <w:rPr>
                <w:color w:val="002060"/>
                <w:sz w:val="16"/>
                <w:szCs w:val="16"/>
              </w:rPr>
            </w:pPr>
            <w:r w:rsidRPr="00F94B18">
              <w:rPr>
                <w:color w:val="002060"/>
                <w:sz w:val="16"/>
                <w:szCs w:val="16"/>
              </w:rPr>
              <w:t>QCharm Mar 2020 - Apr 2020</w:t>
            </w:r>
          </w:p>
          <w:p w:rsidR="006B3873" w:rsidRPr="00F94B18" w:rsidRDefault="006B3873" w:rsidP="006B3873">
            <w:pPr>
              <w:pStyle w:val="Heading3"/>
              <w:ind w:firstLine="49"/>
              <w:contextualSpacing w:val="0"/>
              <w:outlineLvl w:val="2"/>
              <w:rPr>
                <w:b w:val="0"/>
                <w:bCs/>
                <w:sz w:val="14"/>
                <w:szCs w:val="14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                   </w:t>
            </w:r>
            <w:r w:rsidRPr="00F94B18">
              <w:rPr>
                <w:b w:val="0"/>
                <w:bCs/>
                <w:sz w:val="14"/>
                <w:szCs w:val="14"/>
              </w:rPr>
              <w:t>Build an online code editor. Write the core logic to implementing va</w:t>
            </w:r>
            <w:r>
              <w:rPr>
                <w:b w:val="0"/>
                <w:bCs/>
                <w:sz w:val="14"/>
                <w:szCs w:val="14"/>
              </w:rPr>
              <w:t>rious IDE features like loading</w:t>
            </w:r>
            <w:r w:rsidRPr="00F94B18">
              <w:rPr>
                <w:b w:val="0"/>
                <w:bCs/>
                <w:sz w:val="14"/>
                <w:szCs w:val="14"/>
              </w:rPr>
              <w:t xml:space="preserve"> a file</w:t>
            </w:r>
            <w:proofErr w:type="gramStart"/>
            <w:r w:rsidRPr="00F94B18">
              <w:rPr>
                <w:b w:val="0"/>
                <w:bCs/>
                <w:sz w:val="14"/>
                <w:szCs w:val="14"/>
              </w:rPr>
              <w:t xml:space="preserve">, </w:t>
            </w:r>
            <w:r>
              <w:rPr>
                <w:b w:val="0"/>
                <w:bCs/>
                <w:sz w:val="14"/>
                <w:szCs w:val="14"/>
              </w:rPr>
              <w:t xml:space="preserve"> </w:t>
            </w:r>
            <w:r w:rsidRPr="00F94B18">
              <w:rPr>
                <w:b w:val="0"/>
                <w:bCs/>
                <w:sz w:val="14"/>
                <w:szCs w:val="14"/>
              </w:rPr>
              <w:t>file</w:t>
            </w:r>
            <w:proofErr w:type="gramEnd"/>
            <w:r w:rsidRPr="00F94B18">
              <w:rPr>
                <w:b w:val="0"/>
                <w:bCs/>
                <w:sz w:val="14"/>
                <w:szCs w:val="14"/>
              </w:rPr>
              <w:t xml:space="preserve"> navigation, search, copy/paste,Understand time complexity by taking real measurements,Improving the    performance of IDE</w:t>
            </w:r>
          </w:p>
          <w:p w:rsidR="006B3873" w:rsidRPr="00F94B18" w:rsidRDefault="006B3873" w:rsidP="006B3873">
            <w:pPr>
              <w:pStyle w:val="Heading3"/>
              <w:numPr>
                <w:ilvl w:val="0"/>
                <w:numId w:val="20"/>
              </w:numPr>
              <w:contextualSpacing w:val="0"/>
              <w:outlineLvl w:val="2"/>
              <w:rPr>
                <w:color w:val="002060"/>
                <w:sz w:val="16"/>
                <w:szCs w:val="16"/>
              </w:rPr>
            </w:pPr>
            <w:r w:rsidRPr="00F94B18">
              <w:rPr>
                <w:color w:val="002060"/>
                <w:sz w:val="16"/>
                <w:szCs w:val="16"/>
              </w:rPr>
              <w:t>Qmoney Feb 2020 - Mar 2020</w:t>
            </w:r>
          </w:p>
          <w:p w:rsidR="006B3873" w:rsidRPr="00F94B18" w:rsidRDefault="006B3873" w:rsidP="006B3873">
            <w:pPr>
              <w:pStyle w:val="Heading3"/>
              <w:contextualSpacing w:val="0"/>
              <w:outlineLvl w:val="2"/>
              <w:rPr>
                <w:b w:val="0"/>
                <w:bCs/>
                <w:sz w:val="16"/>
                <w:szCs w:val="16"/>
              </w:rPr>
            </w:pPr>
            <w:r w:rsidRPr="00F94B18">
              <w:rPr>
                <w:b w:val="0"/>
                <w:bCs/>
                <w:sz w:val="14"/>
                <w:szCs w:val="14"/>
              </w:rPr>
              <w:t xml:space="preserve">                   Build a portfolio analyzer to help visualize stock performance. Build the core logic of the portfolio manager library, Write high-quality and efficient code, Improve application maintainability, Reproduce issues reported by users and resolve them</w:t>
            </w:r>
            <w:r w:rsidRPr="00F94B18">
              <w:rPr>
                <w:b w:val="0"/>
                <w:bCs/>
                <w:sz w:val="16"/>
                <w:szCs w:val="16"/>
              </w:rPr>
              <w:t>.</w:t>
            </w:r>
          </w:p>
          <w:p w:rsidR="006B3873" w:rsidRPr="00F94B18" w:rsidRDefault="006B3873" w:rsidP="006B3873">
            <w:pPr>
              <w:pStyle w:val="Heading3"/>
              <w:numPr>
                <w:ilvl w:val="0"/>
                <w:numId w:val="20"/>
              </w:numPr>
              <w:contextualSpacing w:val="0"/>
              <w:outlineLvl w:val="2"/>
              <w:rPr>
                <w:color w:val="002060"/>
                <w:sz w:val="16"/>
                <w:szCs w:val="16"/>
              </w:rPr>
            </w:pPr>
            <w:r w:rsidRPr="00F94B18">
              <w:rPr>
                <w:color w:val="002060"/>
                <w:sz w:val="16"/>
                <w:szCs w:val="16"/>
              </w:rPr>
              <w:t xml:space="preserve">QBox Jan 2020 - Feb 2020 </w:t>
            </w:r>
          </w:p>
          <w:p w:rsidR="006B3873" w:rsidRDefault="006B3873" w:rsidP="006B3873">
            <w:pPr>
              <w:pStyle w:val="Heading3"/>
              <w:contextualSpacing w:val="0"/>
              <w:outlineLvl w:val="2"/>
              <w:rPr>
                <w:b w:val="0"/>
                <w:bCs/>
                <w:sz w:val="14"/>
                <w:szCs w:val="14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                   </w:t>
            </w:r>
            <w:r w:rsidRPr="00F94B18">
              <w:rPr>
                <w:b w:val="0"/>
                <w:bCs/>
                <w:sz w:val="14"/>
                <w:szCs w:val="14"/>
              </w:rPr>
              <w:t>Set up a file store for users to backup and share files through a secured service. Responsibilities incude Analyzing the functionality of new versions</w:t>
            </w:r>
            <w:proofErr w:type="gramStart"/>
            <w:r w:rsidRPr="00F94B18">
              <w:rPr>
                <w:b w:val="0"/>
                <w:bCs/>
                <w:sz w:val="14"/>
                <w:szCs w:val="14"/>
              </w:rPr>
              <w:t>,Troubleshoot</w:t>
            </w:r>
            <w:proofErr w:type="gramEnd"/>
            <w:r w:rsidRPr="00F94B18">
              <w:rPr>
                <w:b w:val="0"/>
                <w:bCs/>
                <w:sz w:val="14"/>
                <w:szCs w:val="14"/>
              </w:rPr>
              <w:t xml:space="preserve"> network and security issues,Enable end-to-end encryption to secure transfer of files</w:t>
            </w:r>
          </w:p>
          <w:p w:rsidR="006B3873" w:rsidRPr="006B3873" w:rsidRDefault="006B3873" w:rsidP="006B3873">
            <w:pPr>
              <w:pStyle w:val="Heading3"/>
              <w:contextualSpacing w:val="0"/>
              <w:outlineLvl w:val="2"/>
              <w:rPr>
                <w:b w:val="0"/>
                <w:bCs/>
                <w:sz w:val="14"/>
                <w:szCs w:val="14"/>
              </w:rPr>
            </w:pPr>
            <w:r>
              <w:rPr>
                <w:b w:val="0"/>
                <w:bCs/>
                <w:sz w:val="14"/>
                <w:szCs w:val="14"/>
              </w:rPr>
              <w:t xml:space="preserve">Portfolio </w:t>
            </w:r>
            <w:proofErr w:type="gramStart"/>
            <w:r>
              <w:rPr>
                <w:b w:val="0"/>
                <w:bCs/>
                <w:sz w:val="14"/>
                <w:szCs w:val="14"/>
              </w:rPr>
              <w:t>link  -</w:t>
            </w:r>
            <w:proofErr w:type="gramEnd"/>
            <w:r>
              <w:rPr>
                <w:b w:val="0"/>
                <w:bCs/>
                <w:sz w:val="14"/>
                <w:szCs w:val="14"/>
              </w:rPr>
              <w:t xml:space="preserve"> </w:t>
            </w:r>
            <w:hyperlink r:id="rId8" w:history="1">
              <w:r w:rsidRPr="006B3873">
                <w:rPr>
                  <w:rFonts w:eastAsiaTheme="minorHAnsi" w:cstheme="minorBidi"/>
                  <w:b w:val="0"/>
                  <w:caps w:val="0"/>
                  <w:color w:val="0000FF"/>
                  <w:sz w:val="14"/>
                  <w:szCs w:val="14"/>
                  <w:u w:val="single"/>
                </w:rPr>
                <w:t>https://criodo.github.io/Crio-Launch-Feb-2020-samyak915jain/</w:t>
              </w:r>
            </w:hyperlink>
          </w:p>
          <w:p w:rsidR="006B3873" w:rsidRDefault="006B3873" w:rsidP="006B3873">
            <w:pPr>
              <w:pStyle w:val="Heading3"/>
              <w:contextualSpacing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 2019</w:t>
            </w:r>
            <w:r w:rsidRPr="003C4873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>JAN 2020</w:t>
            </w:r>
          </w:p>
          <w:p w:rsidR="006B3873" w:rsidRDefault="006B3873" w:rsidP="006B3873">
            <w:pPr>
              <w:pStyle w:val="Heading3"/>
              <w:contextualSpacing w:val="0"/>
              <w:outlineLvl w:val="2"/>
              <w:rPr>
                <w:color w:val="002060"/>
                <w:sz w:val="16"/>
                <w:szCs w:val="16"/>
              </w:rPr>
            </w:pPr>
            <w:r w:rsidRPr="00FE3D80">
              <w:rPr>
                <w:color w:val="002060"/>
                <w:sz w:val="16"/>
                <w:szCs w:val="16"/>
              </w:rPr>
              <w:t>SOFTWARE ENGINEERING INTERN AT EDUNOMICS</w:t>
            </w:r>
          </w:p>
          <w:p w:rsidR="006B3873" w:rsidRPr="00FE3D80" w:rsidRDefault="006B3873" w:rsidP="006B3873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sz w:val="16"/>
                <w:szCs w:val="16"/>
              </w:rPr>
            </w:pPr>
            <w:r w:rsidRPr="000C47F5">
              <w:rPr>
                <w:b w:val="0"/>
                <w:bCs/>
                <w:caps w:val="0"/>
                <w:sz w:val="16"/>
                <w:szCs w:val="16"/>
              </w:rPr>
              <w:t>Collaborated</w:t>
            </w:r>
            <w:r w:rsidRPr="00FE3D80">
              <w:rPr>
                <w:b w:val="0"/>
                <w:bCs/>
                <w:sz w:val="16"/>
                <w:szCs w:val="16"/>
              </w:rPr>
              <w:t xml:space="preserve"> </w:t>
            </w:r>
            <w:r w:rsidRPr="00FE3D80">
              <w:rPr>
                <w:b w:val="0"/>
                <w:bCs/>
                <w:caps w:val="0"/>
                <w:sz w:val="16"/>
                <w:szCs w:val="16"/>
              </w:rPr>
              <w:t>with the</w:t>
            </w:r>
            <w:r w:rsidRPr="00FE3D80">
              <w:rPr>
                <w:b w:val="0"/>
                <w:bCs/>
                <w:sz w:val="16"/>
                <w:szCs w:val="16"/>
              </w:rPr>
              <w:t xml:space="preserve"> </w:t>
            </w:r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technical team and build </w:t>
            </w:r>
            <w:proofErr w:type="spellStart"/>
            <w:proofErr w:type="gramStart"/>
            <w:r w:rsidRPr="00FE3D80">
              <w:rPr>
                <w:b w:val="0"/>
                <w:bCs/>
                <w:caps w:val="0"/>
                <w:sz w:val="16"/>
                <w:szCs w:val="16"/>
              </w:rPr>
              <w:t>api</w:t>
            </w:r>
            <w:proofErr w:type="spellEnd"/>
            <w:proofErr w:type="gramEnd"/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 for ecommerce web application in node.js following </w:t>
            </w:r>
            <w:proofErr w:type="spellStart"/>
            <w:r w:rsidRPr="00FE3D80">
              <w:rPr>
                <w:b w:val="0"/>
                <w:bCs/>
                <w:caps w:val="0"/>
                <w:sz w:val="16"/>
                <w:szCs w:val="16"/>
              </w:rPr>
              <w:t>mvc</w:t>
            </w:r>
            <w:proofErr w:type="spellEnd"/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 architecture </w:t>
            </w:r>
          </w:p>
          <w:p w:rsidR="006B3873" w:rsidRPr="00FE3D80" w:rsidRDefault="006B3873" w:rsidP="006B3873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sz w:val="16"/>
                <w:szCs w:val="16"/>
              </w:rPr>
            </w:pPr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Researched On The </w:t>
            </w:r>
            <w:r>
              <w:rPr>
                <w:b w:val="0"/>
                <w:bCs/>
                <w:caps w:val="0"/>
                <w:sz w:val="16"/>
                <w:szCs w:val="16"/>
              </w:rPr>
              <w:t xml:space="preserve">Proof Of Concept </w:t>
            </w:r>
            <w:proofErr w:type="gramStart"/>
            <w:r>
              <w:rPr>
                <w:b w:val="0"/>
                <w:bCs/>
                <w:caps w:val="0"/>
                <w:sz w:val="16"/>
                <w:szCs w:val="16"/>
              </w:rPr>
              <w:t xml:space="preserve">of </w:t>
            </w:r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 Tokenization</w:t>
            </w:r>
            <w:proofErr w:type="gramEnd"/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 Of Real Estate Using </w:t>
            </w:r>
            <w:proofErr w:type="spellStart"/>
            <w:r w:rsidRPr="00FE3D80">
              <w:rPr>
                <w:b w:val="0"/>
                <w:bCs/>
                <w:caps w:val="0"/>
                <w:sz w:val="16"/>
                <w:szCs w:val="16"/>
              </w:rPr>
              <w:t>Blockchain</w:t>
            </w:r>
            <w:proofErr w:type="spellEnd"/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 Technology.</w:t>
            </w:r>
          </w:p>
          <w:p w:rsidR="006B3873" w:rsidRPr="00FE3D80" w:rsidRDefault="006B3873" w:rsidP="006B3873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sz w:val="16"/>
                <w:szCs w:val="16"/>
              </w:rPr>
            </w:pPr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Evaluated </w:t>
            </w:r>
            <w:proofErr w:type="gramStart"/>
            <w:r w:rsidRPr="00FE3D80">
              <w:rPr>
                <w:b w:val="0"/>
                <w:bCs/>
                <w:caps w:val="0"/>
                <w:sz w:val="16"/>
                <w:szCs w:val="16"/>
              </w:rPr>
              <w:t>The</w:t>
            </w:r>
            <w:proofErr w:type="gramEnd"/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 </w:t>
            </w:r>
            <w:r w:rsidR="002367DE">
              <w:rPr>
                <w:b w:val="0"/>
                <w:bCs/>
                <w:caps w:val="0"/>
                <w:sz w:val="16"/>
                <w:szCs w:val="16"/>
              </w:rPr>
              <w:t>hiring</w:t>
            </w:r>
            <w:r w:rsidRPr="00FE3D80">
              <w:rPr>
                <w:b w:val="0"/>
                <w:bCs/>
                <w:caps w:val="0"/>
                <w:sz w:val="16"/>
                <w:szCs w:val="16"/>
              </w:rPr>
              <w:t xml:space="preserve"> Task Provided To The New Applicat</w:t>
            </w:r>
            <w:r>
              <w:rPr>
                <w:b w:val="0"/>
                <w:bCs/>
                <w:caps w:val="0"/>
                <w:sz w:val="16"/>
                <w:szCs w:val="16"/>
              </w:rPr>
              <w:t>ion For Web Development Interns and took technical interviews.</w:t>
            </w:r>
          </w:p>
          <w:p w:rsidR="006B3873" w:rsidRPr="000C47F5" w:rsidRDefault="006B3873" w:rsidP="006B3873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sz w:val="16"/>
                <w:szCs w:val="16"/>
              </w:rPr>
            </w:pPr>
            <w:r>
              <w:rPr>
                <w:b w:val="0"/>
                <w:bCs/>
                <w:caps w:val="0"/>
                <w:sz w:val="16"/>
                <w:szCs w:val="16"/>
              </w:rPr>
              <w:t xml:space="preserve">Designed </w:t>
            </w:r>
            <w:proofErr w:type="gramStart"/>
            <w:r>
              <w:rPr>
                <w:b w:val="0"/>
                <w:bCs/>
                <w:caps w:val="0"/>
                <w:sz w:val="16"/>
                <w:szCs w:val="16"/>
              </w:rPr>
              <w:t>The</w:t>
            </w:r>
            <w:proofErr w:type="gramEnd"/>
            <w:r>
              <w:rPr>
                <w:b w:val="0"/>
                <w:bCs/>
                <w:caps w:val="0"/>
                <w:sz w:val="16"/>
                <w:szCs w:val="16"/>
              </w:rPr>
              <w:t xml:space="preserve"> Database For The In House Private Project Of Company In </w:t>
            </w:r>
            <w:proofErr w:type="spellStart"/>
            <w:r>
              <w:rPr>
                <w:b w:val="0"/>
                <w:bCs/>
                <w:caps w:val="0"/>
                <w:sz w:val="16"/>
                <w:szCs w:val="16"/>
              </w:rPr>
              <w:t>Mysql</w:t>
            </w:r>
            <w:proofErr w:type="spellEnd"/>
            <w:r>
              <w:rPr>
                <w:b w:val="0"/>
                <w:bCs/>
                <w:caps w:val="0"/>
                <w:sz w:val="16"/>
                <w:szCs w:val="16"/>
              </w:rPr>
              <w:t xml:space="preserve"> Using </w:t>
            </w:r>
            <w:proofErr w:type="spellStart"/>
            <w:r>
              <w:rPr>
                <w:b w:val="0"/>
                <w:bCs/>
                <w:caps w:val="0"/>
                <w:sz w:val="16"/>
                <w:szCs w:val="16"/>
              </w:rPr>
              <w:t>Normalisation</w:t>
            </w:r>
            <w:proofErr w:type="spellEnd"/>
            <w:r>
              <w:rPr>
                <w:b w:val="0"/>
                <w:bCs/>
                <w:caps w:val="0"/>
                <w:sz w:val="16"/>
                <w:szCs w:val="16"/>
              </w:rPr>
              <w:t xml:space="preserve"> </w:t>
            </w:r>
            <w:r w:rsidRPr="000C47F5">
              <w:rPr>
                <w:b w:val="0"/>
                <w:bCs/>
                <w:caps w:val="0"/>
                <w:sz w:val="16"/>
                <w:szCs w:val="16"/>
              </w:rPr>
              <w:t>Techniques</w:t>
            </w:r>
          </w:p>
          <w:p w:rsidR="006B3873" w:rsidRPr="006B3873" w:rsidRDefault="006B3873" w:rsidP="006B3873">
            <w:pPr>
              <w:pStyle w:val="Heading3"/>
              <w:ind w:left="720"/>
              <w:contextualSpacing w:val="0"/>
              <w:outlineLvl w:val="2"/>
              <w:rPr>
                <w:b w:val="0"/>
                <w:bCs/>
                <w:caps w:val="0"/>
                <w:sz w:val="16"/>
                <w:szCs w:val="16"/>
              </w:rPr>
            </w:pPr>
            <w:r>
              <w:rPr>
                <w:b w:val="0"/>
                <w:bCs/>
                <w:caps w:val="0"/>
                <w:sz w:val="16"/>
                <w:szCs w:val="16"/>
              </w:rPr>
              <w:t xml:space="preserve">And did the </w:t>
            </w:r>
            <w:proofErr w:type="spellStart"/>
            <w:r>
              <w:rPr>
                <w:b w:val="0"/>
                <w:bCs/>
                <w:caps w:val="0"/>
                <w:sz w:val="16"/>
                <w:szCs w:val="16"/>
              </w:rPr>
              <w:t>a</w:t>
            </w:r>
            <w:r w:rsidR="002367DE">
              <w:rPr>
                <w:b w:val="0"/>
                <w:bCs/>
                <w:caps w:val="0"/>
                <w:sz w:val="16"/>
                <w:szCs w:val="16"/>
              </w:rPr>
              <w:t>pi</w:t>
            </w:r>
            <w:proofErr w:type="spellEnd"/>
            <w:r w:rsidR="002367DE">
              <w:rPr>
                <w:b w:val="0"/>
                <w:bCs/>
                <w:caps w:val="0"/>
                <w:sz w:val="16"/>
                <w:szCs w:val="16"/>
              </w:rPr>
              <w:t xml:space="preserve"> implementation for </w:t>
            </w:r>
            <w:proofErr w:type="gramStart"/>
            <w:r w:rsidR="002367DE">
              <w:rPr>
                <w:b w:val="0"/>
                <w:bCs/>
                <w:caps w:val="0"/>
                <w:sz w:val="16"/>
                <w:szCs w:val="16"/>
              </w:rPr>
              <w:t xml:space="preserve">the </w:t>
            </w:r>
            <w:r>
              <w:rPr>
                <w:b w:val="0"/>
                <w:bCs/>
                <w:caps w:val="0"/>
                <w:sz w:val="16"/>
                <w:szCs w:val="16"/>
              </w:rPr>
              <w:t xml:space="preserve"> application</w:t>
            </w:r>
            <w:proofErr w:type="gramEnd"/>
            <w:r w:rsidR="002367DE">
              <w:rPr>
                <w:b w:val="0"/>
                <w:bCs/>
                <w:caps w:val="0"/>
                <w:sz w:val="16"/>
                <w:szCs w:val="16"/>
              </w:rPr>
              <w:t>.</w:t>
            </w:r>
            <w:r>
              <w:rPr>
                <w:b w:val="0"/>
                <w:bCs/>
                <w:caps w:val="0"/>
                <w:sz w:val="16"/>
                <w:szCs w:val="16"/>
              </w:rPr>
              <w:t>.</w:t>
            </w:r>
          </w:p>
          <w:p w:rsidR="001D0BF1" w:rsidRPr="003C4873" w:rsidRDefault="00303052" w:rsidP="001D0BF1">
            <w:pPr>
              <w:pStyle w:val="Heading3"/>
              <w:contextualSpacing w:val="0"/>
              <w:outlineLvl w:val="2"/>
              <w:rPr>
                <w:sz w:val="16"/>
                <w:szCs w:val="16"/>
              </w:rPr>
            </w:pPr>
            <w:r w:rsidRPr="003C4873">
              <w:rPr>
                <w:sz w:val="16"/>
                <w:szCs w:val="16"/>
              </w:rPr>
              <w:t>jul 2018</w:t>
            </w:r>
            <w:r w:rsidR="001D0BF1" w:rsidRPr="003C4873">
              <w:rPr>
                <w:sz w:val="16"/>
                <w:szCs w:val="16"/>
              </w:rPr>
              <w:t xml:space="preserve"> – </w:t>
            </w:r>
            <w:r w:rsidRPr="003C4873">
              <w:rPr>
                <w:sz w:val="16"/>
                <w:szCs w:val="16"/>
              </w:rPr>
              <w:t>oct 2018</w:t>
            </w:r>
          </w:p>
          <w:p w:rsidR="001D0BF1" w:rsidRPr="003C4873" w:rsidRDefault="003E5FB0" w:rsidP="001D0BF1">
            <w:pPr>
              <w:pStyle w:val="Heading2"/>
              <w:contextualSpacing w:val="0"/>
              <w:outlineLvl w:val="1"/>
              <w:rPr>
                <w:sz w:val="16"/>
                <w:szCs w:val="16"/>
              </w:rPr>
            </w:pPr>
            <w:r w:rsidRPr="003C4873">
              <w:rPr>
                <w:color w:val="384F65" w:themeColor="accent6" w:themeShade="BF"/>
                <w:sz w:val="16"/>
                <w:szCs w:val="16"/>
              </w:rPr>
              <w:t xml:space="preserve">Website Of School Of </w:t>
            </w:r>
            <w:proofErr w:type="gramStart"/>
            <w:r w:rsidRPr="003C4873">
              <w:rPr>
                <w:color w:val="384F65" w:themeColor="accent6" w:themeShade="BF"/>
                <w:sz w:val="16"/>
                <w:szCs w:val="16"/>
              </w:rPr>
              <w:t>Biochemistry ,DAVV</w:t>
            </w:r>
            <w:proofErr w:type="gramEnd"/>
            <w:r w:rsidR="005A35EF">
              <w:rPr>
                <w:color w:val="384F65" w:themeColor="accent6" w:themeShade="BF"/>
                <w:sz w:val="16"/>
                <w:szCs w:val="16"/>
              </w:rPr>
              <w:t xml:space="preserve"> &amp; WEBSITE FOR DDUKK DEPARTMENT,DAVV</w:t>
            </w:r>
          </w:p>
          <w:p w:rsidR="00303052" w:rsidRPr="006B3873" w:rsidRDefault="00303052" w:rsidP="00303052">
            <w:pPr>
              <w:numPr>
                <w:ilvl w:val="0"/>
                <w:numId w:val="16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</w:pPr>
            <w:r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Collected, defined and translated user requirements into project design</w:t>
            </w:r>
            <w:r w:rsidR="003D3C22"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s and implementation plans and d</w:t>
            </w:r>
            <w:r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eveloped wireframes</w:t>
            </w:r>
            <w:r w:rsidR="003D3C22"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.</w:t>
            </w:r>
          </w:p>
          <w:p w:rsidR="00303052" w:rsidRPr="006B3873" w:rsidRDefault="00303052" w:rsidP="00303052">
            <w:pPr>
              <w:numPr>
                <w:ilvl w:val="0"/>
                <w:numId w:val="16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</w:pPr>
            <w:r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Created site layout and user interface using HTML and CSS practices and transitioned old site into mobile-friendly version</w:t>
            </w:r>
            <w:r w:rsidR="003D3C22"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.</w:t>
            </w:r>
          </w:p>
          <w:p w:rsidR="00303052" w:rsidRPr="002367DE" w:rsidRDefault="00303052" w:rsidP="002367DE">
            <w:pPr>
              <w:numPr>
                <w:ilvl w:val="0"/>
                <w:numId w:val="16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</w:pPr>
            <w:r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Designed, implemented and monitored web pages and sites for continuous improvement</w:t>
            </w:r>
            <w:r w:rsidRPr="002367DE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.</w:t>
            </w:r>
          </w:p>
          <w:p w:rsidR="00081DC7" w:rsidRPr="006B3873" w:rsidRDefault="003D3C22" w:rsidP="00081DC7">
            <w:pPr>
              <w:numPr>
                <w:ilvl w:val="0"/>
                <w:numId w:val="16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</w:pPr>
            <w:r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Won 1st p</w:t>
            </w:r>
            <w:r w:rsidR="00303052"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rize in the competition organized by DDUKK and prepared all team members to meet aggressive deadlines</w:t>
            </w:r>
          </w:p>
          <w:p w:rsidR="00FE3D80" w:rsidRPr="002367DE" w:rsidRDefault="005A35EF" w:rsidP="002367DE">
            <w:pPr>
              <w:numPr>
                <w:ilvl w:val="0"/>
                <w:numId w:val="16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</w:pPr>
            <w:r w:rsidRPr="006B3873">
              <w:rPr>
                <w:rFonts w:ascii="Arial" w:eastAsia="Times New Roman" w:hAnsi="Arial" w:cs="Arial"/>
                <w:color w:val="58585F"/>
                <w:sz w:val="14"/>
                <w:szCs w:val="14"/>
                <w:lang w:bidi="hi-IN"/>
              </w:rPr>
              <w:t>Link to projects-</w:t>
            </w:r>
            <w:hyperlink r:id="rId9" w:history="1">
              <w:r w:rsidRPr="006B3873">
                <w:rPr>
                  <w:color w:val="0000FF"/>
                  <w:sz w:val="14"/>
                  <w:szCs w:val="14"/>
                  <w:u w:val="single"/>
                </w:rPr>
                <w:t>http://www.biochem.dauniv.ac.in/</w:t>
              </w:r>
            </w:hyperlink>
            <w:r w:rsidRPr="006B3873">
              <w:rPr>
                <w:sz w:val="14"/>
                <w:szCs w:val="14"/>
              </w:rPr>
              <w:t xml:space="preserve"> |  </w:t>
            </w:r>
            <w:hyperlink r:id="rId10" w:history="1">
              <w:r w:rsidRPr="006B3873">
                <w:rPr>
                  <w:color w:val="0000FF"/>
                  <w:sz w:val="14"/>
                  <w:szCs w:val="14"/>
                  <w:u w:val="single"/>
                </w:rPr>
                <w:t>http://www.ddukk.dauniv.ac.in/</w:t>
              </w:r>
            </w:hyperlink>
          </w:p>
        </w:tc>
      </w:tr>
    </w:tbl>
    <w:sdt>
      <w:sdtPr>
        <w:rPr>
          <w:sz w:val="16"/>
          <w:szCs w:val="16"/>
        </w:rPr>
        <w:alias w:val="Education:"/>
        <w:tag w:val="Education:"/>
        <w:id w:val="-1908763273"/>
        <w:placeholder>
          <w:docPart w:val="72C8C1BDA7DB4D2BBFA3133983F6AD8D"/>
        </w:placeholder>
        <w:temporary/>
        <w:showingPlcHdr/>
        <w15:appearance w15:val="hidden"/>
      </w:sdtPr>
      <w:sdtEndPr/>
      <w:sdtContent>
        <w:p w:rsidR="00DA59AA" w:rsidRPr="003C4873" w:rsidRDefault="00DA59AA" w:rsidP="0097790C">
          <w:pPr>
            <w:pStyle w:val="Heading1"/>
            <w:rPr>
              <w:sz w:val="16"/>
              <w:szCs w:val="16"/>
            </w:rPr>
          </w:pPr>
          <w:r w:rsidRPr="003C4873">
            <w:rPr>
              <w:sz w:val="16"/>
              <w:szCs w:val="1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5A35EF" w:rsidTr="00303052">
        <w:tc>
          <w:tcPr>
            <w:tcW w:w="9290" w:type="dxa"/>
          </w:tcPr>
          <w:p w:rsidR="001D0BF1" w:rsidRPr="005A35EF" w:rsidRDefault="003E5FB0" w:rsidP="001D0BF1">
            <w:pPr>
              <w:pStyle w:val="Heading3"/>
              <w:contextualSpacing w:val="0"/>
              <w:outlineLvl w:val="2"/>
              <w:rPr>
                <w:sz w:val="16"/>
                <w:szCs w:val="16"/>
              </w:rPr>
            </w:pPr>
            <w:r w:rsidRPr="005A35EF">
              <w:rPr>
                <w:sz w:val="16"/>
                <w:szCs w:val="16"/>
              </w:rPr>
              <w:t>2017-2021</w:t>
            </w:r>
          </w:p>
          <w:p w:rsidR="001D0BF1" w:rsidRPr="005A35EF" w:rsidRDefault="003E5FB0" w:rsidP="001D0BF1">
            <w:pPr>
              <w:pStyle w:val="Heading2"/>
              <w:contextualSpacing w:val="0"/>
              <w:outlineLvl w:val="1"/>
              <w:rPr>
                <w:sz w:val="16"/>
                <w:szCs w:val="16"/>
              </w:rPr>
            </w:pPr>
            <w:r w:rsidRPr="005A35EF">
              <w:rPr>
                <w:color w:val="384F65" w:themeColor="accent6" w:themeShade="BF"/>
                <w:sz w:val="16"/>
                <w:szCs w:val="16"/>
              </w:rPr>
              <w:t>Bachelor of Engineering</w:t>
            </w:r>
            <w:r w:rsidR="001D0BF1" w:rsidRPr="005A35EF">
              <w:rPr>
                <w:sz w:val="16"/>
                <w:szCs w:val="16"/>
              </w:rPr>
              <w:t xml:space="preserve">, </w:t>
            </w:r>
            <w:r w:rsidRPr="005A35EF">
              <w:rPr>
                <w:rStyle w:val="SubtleReference"/>
                <w:sz w:val="16"/>
                <w:szCs w:val="16"/>
              </w:rPr>
              <w:t>Institute Of Engineering And Technology, DAVV</w:t>
            </w:r>
          </w:p>
          <w:p w:rsidR="007538DC" w:rsidRPr="005A35EF" w:rsidRDefault="000C47F5" w:rsidP="003C4873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8.54 till 5</w:t>
            </w:r>
            <w:r w:rsidR="003C4873" w:rsidRPr="005A35EF">
              <w:rPr>
                <w:sz w:val="16"/>
                <w:szCs w:val="16"/>
                <w:vertAlign w:val="superscript"/>
              </w:rPr>
              <w:t>th</w:t>
            </w:r>
            <w:r w:rsidR="003C4873" w:rsidRPr="005A35EF">
              <w:rPr>
                <w:sz w:val="16"/>
                <w:szCs w:val="16"/>
              </w:rPr>
              <w:t xml:space="preserve"> </w:t>
            </w:r>
            <w:proofErr w:type="spellStart"/>
            <w:r w:rsidR="003C4873" w:rsidRPr="005A35EF">
              <w:rPr>
                <w:sz w:val="16"/>
                <w:szCs w:val="16"/>
              </w:rPr>
              <w:t>sem</w:t>
            </w:r>
            <w:proofErr w:type="spellEnd"/>
          </w:p>
        </w:tc>
      </w:tr>
      <w:tr w:rsidR="00F61DF9" w:rsidRPr="005A35EF" w:rsidTr="00303052">
        <w:trPr>
          <w:trHeight w:val="14"/>
        </w:trPr>
        <w:tc>
          <w:tcPr>
            <w:tcW w:w="9290" w:type="dxa"/>
            <w:tcMar>
              <w:top w:w="216" w:type="dxa"/>
            </w:tcMar>
          </w:tcPr>
          <w:p w:rsidR="00F61DF9" w:rsidRPr="005A35EF" w:rsidRDefault="003E5FB0" w:rsidP="00F61DF9">
            <w:pPr>
              <w:pStyle w:val="Heading3"/>
              <w:contextualSpacing w:val="0"/>
              <w:outlineLvl w:val="2"/>
              <w:rPr>
                <w:sz w:val="16"/>
                <w:szCs w:val="16"/>
              </w:rPr>
            </w:pPr>
            <w:r w:rsidRPr="005A35EF">
              <w:rPr>
                <w:sz w:val="16"/>
                <w:szCs w:val="16"/>
              </w:rPr>
              <w:t>2016-2017</w:t>
            </w:r>
          </w:p>
          <w:p w:rsidR="00F61DF9" w:rsidRPr="005A35EF" w:rsidRDefault="003E5FB0" w:rsidP="00F61DF9">
            <w:pPr>
              <w:pStyle w:val="Heading2"/>
              <w:contextualSpacing w:val="0"/>
              <w:outlineLvl w:val="1"/>
              <w:rPr>
                <w:sz w:val="16"/>
                <w:szCs w:val="16"/>
              </w:rPr>
            </w:pPr>
            <w:r w:rsidRPr="005A35EF">
              <w:rPr>
                <w:color w:val="384F65" w:themeColor="accent6" w:themeShade="BF"/>
                <w:sz w:val="16"/>
                <w:szCs w:val="16"/>
              </w:rPr>
              <w:t>Senior Secondary SCHOOL</w:t>
            </w:r>
            <w:r w:rsidR="00F61DF9" w:rsidRPr="005A35EF">
              <w:rPr>
                <w:sz w:val="16"/>
                <w:szCs w:val="16"/>
              </w:rPr>
              <w:t xml:space="preserve">, </w:t>
            </w:r>
            <w:r w:rsidRPr="005A35EF">
              <w:rPr>
                <w:rStyle w:val="SubtleReference"/>
                <w:sz w:val="16"/>
                <w:szCs w:val="16"/>
              </w:rPr>
              <w:t>Jawaharlal Nehru School</w:t>
            </w:r>
          </w:p>
          <w:p w:rsidR="003E5FB0" w:rsidRPr="005A35EF" w:rsidRDefault="003E5FB0" w:rsidP="003E5FB0">
            <w:pPr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5A35EF">
              <w:rPr>
                <w:sz w:val="16"/>
                <w:szCs w:val="16"/>
              </w:rPr>
              <w:t>Graduated with 92% in CBSE</w:t>
            </w:r>
          </w:p>
          <w:p w:rsidR="003E5FB0" w:rsidRPr="005A35EF" w:rsidRDefault="005D4F75" w:rsidP="003E5FB0">
            <w:pPr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5A35EF">
              <w:rPr>
                <w:sz w:val="16"/>
                <w:szCs w:val="16"/>
              </w:rPr>
              <w:t>Project Work</w:t>
            </w:r>
            <w:r w:rsidR="003E5FB0" w:rsidRPr="005A35EF">
              <w:rPr>
                <w:sz w:val="16"/>
                <w:szCs w:val="16"/>
              </w:rPr>
              <w:t xml:space="preserve"> on Income tax calculation in C++</w:t>
            </w:r>
          </w:p>
          <w:p w:rsidR="003E5FB0" w:rsidRPr="005A35EF" w:rsidRDefault="003E5FB0" w:rsidP="003E5FB0">
            <w:pPr>
              <w:pStyle w:val="Heading3"/>
              <w:contextualSpacing w:val="0"/>
              <w:outlineLvl w:val="2"/>
              <w:rPr>
                <w:sz w:val="16"/>
                <w:szCs w:val="16"/>
              </w:rPr>
            </w:pPr>
          </w:p>
          <w:p w:rsidR="003E5FB0" w:rsidRPr="005A35EF" w:rsidRDefault="003E5FB0" w:rsidP="003E5FB0">
            <w:pPr>
              <w:pStyle w:val="Heading3"/>
              <w:contextualSpacing w:val="0"/>
              <w:outlineLvl w:val="2"/>
              <w:rPr>
                <w:sz w:val="16"/>
                <w:szCs w:val="16"/>
              </w:rPr>
            </w:pPr>
            <w:r w:rsidRPr="005A35EF">
              <w:rPr>
                <w:sz w:val="16"/>
                <w:szCs w:val="16"/>
              </w:rPr>
              <w:t>2014-2015</w:t>
            </w:r>
          </w:p>
          <w:p w:rsidR="003E5FB0" w:rsidRPr="005A35EF" w:rsidRDefault="003E5FB0" w:rsidP="003E5FB0">
            <w:pPr>
              <w:pStyle w:val="Heading2"/>
              <w:contextualSpacing w:val="0"/>
              <w:outlineLvl w:val="1"/>
              <w:rPr>
                <w:sz w:val="16"/>
                <w:szCs w:val="16"/>
              </w:rPr>
            </w:pPr>
            <w:r w:rsidRPr="005A35EF">
              <w:rPr>
                <w:sz w:val="16"/>
                <w:szCs w:val="16"/>
              </w:rPr>
              <w:t xml:space="preserve"> </w:t>
            </w:r>
            <w:r w:rsidRPr="005A35EF">
              <w:rPr>
                <w:color w:val="384F65" w:themeColor="accent6" w:themeShade="BF"/>
                <w:sz w:val="16"/>
                <w:szCs w:val="16"/>
              </w:rPr>
              <w:t xml:space="preserve">Secondary SCHOOL, </w:t>
            </w:r>
            <w:r w:rsidRPr="005A35EF">
              <w:rPr>
                <w:rStyle w:val="SubtleReference"/>
                <w:sz w:val="16"/>
                <w:szCs w:val="16"/>
              </w:rPr>
              <w:t>Jawaharlal Nehru School</w:t>
            </w:r>
          </w:p>
          <w:p w:rsidR="003E5FB0" w:rsidRPr="005A35EF" w:rsidRDefault="003E5FB0" w:rsidP="003E5FB0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769"/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</w:pPr>
            <w:r w:rsidRPr="005A35EF"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  <w:t>Graduated with 9.4 GPA</w:t>
            </w:r>
          </w:p>
          <w:p w:rsidR="00F61DF9" w:rsidRPr="005A35EF" w:rsidRDefault="003E5FB0" w:rsidP="00F61DF9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769"/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</w:pPr>
            <w:r w:rsidRPr="005A35EF"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  <w:t xml:space="preserve">Received All </w:t>
            </w:r>
            <w:r w:rsidR="005D4F75" w:rsidRPr="005A35EF"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  <w:t>India</w:t>
            </w:r>
            <w:r w:rsidRPr="005A35EF"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  <w:t xml:space="preserve"> Jain </w:t>
            </w:r>
            <w:proofErr w:type="spellStart"/>
            <w:r w:rsidRPr="005A35EF"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  <w:t>Gyaan</w:t>
            </w:r>
            <w:proofErr w:type="spellEnd"/>
            <w:r w:rsidRPr="005A35EF"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  <w:t xml:space="preserve"> </w:t>
            </w:r>
            <w:proofErr w:type="spellStart"/>
            <w:r w:rsidRPr="005A35EF"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  <w:t>Pratibha</w:t>
            </w:r>
            <w:proofErr w:type="spellEnd"/>
            <w:r w:rsidRPr="005A35EF">
              <w:rPr>
                <w:rFonts w:eastAsia="Times New Roman" w:cs="Arial"/>
                <w:color w:val="58585F"/>
                <w:sz w:val="16"/>
                <w:szCs w:val="16"/>
                <w:lang w:bidi="hi-IN"/>
              </w:rPr>
              <w:t xml:space="preserve"> Felicitation Award</w:t>
            </w:r>
          </w:p>
        </w:tc>
      </w:tr>
    </w:tbl>
    <w:p w:rsidR="00486277" w:rsidRPr="003C4873" w:rsidRDefault="001B2106" w:rsidP="005A35EF">
      <w:pPr>
        <w:pStyle w:val="Heading1"/>
        <w:tabs>
          <w:tab w:val="left" w:pos="1323"/>
        </w:tabs>
        <w:rPr>
          <w:sz w:val="16"/>
          <w:szCs w:val="16"/>
        </w:rPr>
      </w:pPr>
      <w:sdt>
        <w:sdtPr>
          <w:rPr>
            <w:sz w:val="16"/>
            <w:szCs w:val="16"/>
          </w:rPr>
          <w:alias w:val="Skills:"/>
          <w:tag w:val="Skills:"/>
          <w:id w:val="-1392877668"/>
          <w:placeholder>
            <w:docPart w:val="5E51648AF24443D9AD072F53E356D7CF"/>
          </w:placeholder>
          <w:temporary/>
          <w:showingPlcHdr/>
          <w15:appearance w15:val="hidden"/>
        </w:sdtPr>
        <w:sdtEndPr/>
        <w:sdtContent>
          <w:r w:rsidR="00486277" w:rsidRPr="003C4873">
            <w:rPr>
              <w:sz w:val="16"/>
              <w:szCs w:val="16"/>
            </w:rPr>
            <w:t>Skills</w:t>
          </w:r>
        </w:sdtContent>
      </w:sdt>
    </w:p>
    <w:tbl>
      <w:tblPr>
        <w:tblStyle w:val="TableGrid"/>
        <w:tblW w:w="535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011"/>
        <w:gridCol w:w="5012"/>
      </w:tblGrid>
      <w:tr w:rsidR="003A0632" w:rsidRPr="003C4873" w:rsidTr="005A35EF">
        <w:trPr>
          <w:trHeight w:val="643"/>
        </w:trPr>
        <w:tc>
          <w:tcPr>
            <w:tcW w:w="5011" w:type="dxa"/>
          </w:tcPr>
          <w:p w:rsidR="002367DE" w:rsidRPr="003C4873" w:rsidRDefault="002367DE" w:rsidP="002367DE">
            <w:pPr>
              <w:pStyle w:val="ListBullet"/>
              <w:ind w:hanging="331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Languages</w:t>
            </w:r>
            <w:r w:rsidRPr="003C4873">
              <w:rPr>
                <w:sz w:val="16"/>
                <w:szCs w:val="16"/>
              </w:rPr>
              <w:t>–Java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core</w:t>
            </w:r>
            <w:r>
              <w:rPr>
                <w:sz w:val="16"/>
                <w:szCs w:val="16"/>
              </w:rPr>
              <w:t>+advance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|C++|</w:t>
            </w:r>
            <w:proofErr w:type="spellStart"/>
            <w:r w:rsidRPr="003C4873">
              <w:rPr>
                <w:sz w:val="16"/>
                <w:szCs w:val="16"/>
              </w:rPr>
              <w:t>Python|Solidity</w:t>
            </w:r>
            <w:proofErr w:type="spellEnd"/>
            <w:r>
              <w:rPr>
                <w:sz w:val="16"/>
                <w:szCs w:val="16"/>
              </w:rPr>
              <w:t>| JavaScript(Basic)</w:t>
            </w:r>
          </w:p>
          <w:p w:rsidR="002367DE" w:rsidRPr="003C4873" w:rsidRDefault="002367DE" w:rsidP="002367DE">
            <w:pPr>
              <w:pStyle w:val="ListBullet"/>
              <w:ind w:hanging="3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Tools - </w:t>
            </w: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  <w:r>
              <w:rPr>
                <w:sz w:val="16"/>
                <w:szCs w:val="16"/>
              </w:rPr>
              <w:t xml:space="preserve"> |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|MySQL</w:t>
            </w:r>
            <w:r>
              <w:rPr>
                <w:sz w:val="16"/>
                <w:szCs w:val="16"/>
              </w:rPr>
              <w:t xml:space="preserve"> | JSON | </w:t>
            </w:r>
            <w:proofErr w:type="spellStart"/>
            <w:r>
              <w:rPr>
                <w:sz w:val="16"/>
                <w:szCs w:val="16"/>
              </w:rPr>
              <w:t>cURL</w:t>
            </w:r>
            <w:proofErr w:type="spellEnd"/>
            <w:r>
              <w:rPr>
                <w:sz w:val="16"/>
                <w:szCs w:val="16"/>
              </w:rPr>
              <w:t xml:space="preserve"> | Linux | Bash Scripting  | </w:t>
            </w:r>
            <w:proofErr w:type="spellStart"/>
            <w:r>
              <w:rPr>
                <w:sz w:val="16"/>
                <w:szCs w:val="16"/>
              </w:rPr>
              <w:t>Docker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1F4E6D" w:rsidRDefault="002367DE" w:rsidP="002367DE">
            <w:pPr>
              <w:pStyle w:val="ListBullet"/>
              <w:ind w:hanging="331"/>
              <w:rPr>
                <w:sz w:val="16"/>
                <w:szCs w:val="16"/>
              </w:rPr>
            </w:pPr>
            <w:r w:rsidRPr="003C4873">
              <w:rPr>
                <w:sz w:val="16"/>
                <w:szCs w:val="16"/>
              </w:rPr>
              <w:t>Frameworks –</w:t>
            </w:r>
            <w:r>
              <w:rPr>
                <w:sz w:val="16"/>
                <w:szCs w:val="16"/>
              </w:rPr>
              <w:t xml:space="preserve">Spring </w:t>
            </w:r>
            <w:proofErr w:type="spellStart"/>
            <w:r>
              <w:rPr>
                <w:sz w:val="16"/>
                <w:szCs w:val="16"/>
              </w:rPr>
              <w:t>Boot|</w:t>
            </w:r>
            <w:r>
              <w:rPr>
                <w:sz w:val="16"/>
                <w:szCs w:val="16"/>
              </w:rPr>
              <w:t>Node.js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Express.js</w:t>
            </w:r>
          </w:p>
          <w:p w:rsidR="002367DE" w:rsidRPr="002367DE" w:rsidRDefault="002367DE" w:rsidP="002367DE">
            <w:pPr>
              <w:pStyle w:val="ListBullet"/>
              <w:ind w:hanging="3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Science Core – (Data Structures And Algorithms, Operating System, DBMS, OOPS, Computer Networks)</w:t>
            </w:r>
          </w:p>
        </w:tc>
        <w:tc>
          <w:tcPr>
            <w:tcW w:w="5011" w:type="dxa"/>
            <w:tcMar>
              <w:left w:w="360" w:type="dxa"/>
            </w:tcMar>
          </w:tcPr>
          <w:p w:rsidR="005A35EF" w:rsidRPr="003C4873" w:rsidRDefault="005A35EF" w:rsidP="002367DE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</w:p>
        </w:tc>
      </w:tr>
      <w:tr w:rsidR="00303052" w:rsidRPr="003C4873" w:rsidTr="005A35EF">
        <w:trPr>
          <w:trHeight w:val="160"/>
        </w:trPr>
        <w:tc>
          <w:tcPr>
            <w:tcW w:w="5011" w:type="dxa"/>
          </w:tcPr>
          <w:p w:rsidR="00303052" w:rsidRPr="003C4873" w:rsidRDefault="00303052" w:rsidP="002367DE">
            <w:pPr>
              <w:pStyle w:val="ListBullet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5011" w:type="dxa"/>
            <w:tcMar>
              <w:left w:w="360" w:type="dxa"/>
            </w:tcMar>
          </w:tcPr>
          <w:p w:rsidR="00303052" w:rsidRPr="003C4873" w:rsidRDefault="00303052" w:rsidP="00303052">
            <w:pPr>
              <w:pStyle w:val="ListBullet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:rsidR="00AD782D" w:rsidRPr="003C4873" w:rsidRDefault="00303052" w:rsidP="0062312F">
      <w:pPr>
        <w:pStyle w:val="Heading1"/>
        <w:rPr>
          <w:color w:val="384F65" w:themeColor="accent6" w:themeShade="BF"/>
          <w:sz w:val="16"/>
          <w:szCs w:val="16"/>
        </w:rPr>
      </w:pPr>
      <w:r w:rsidRPr="003C4873">
        <w:rPr>
          <w:color w:val="384F65" w:themeColor="accent6" w:themeShade="BF"/>
          <w:sz w:val="16"/>
          <w:szCs w:val="16"/>
        </w:rPr>
        <w:t>Certifications &amp;Accomplishments</w:t>
      </w:r>
    </w:p>
    <w:p w:rsidR="00615147" w:rsidRDefault="00615147" w:rsidP="00303052">
      <w:pPr>
        <w:pStyle w:val="ListParagraph"/>
        <w:numPr>
          <w:ilvl w:val="0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 xml:space="preserve">5* on </w:t>
      </w:r>
      <w:proofErr w:type="spellStart"/>
      <w:r>
        <w:rPr>
          <w:sz w:val="16"/>
          <w:szCs w:val="16"/>
        </w:rPr>
        <w:t>hackerRank</w:t>
      </w:r>
      <w:proofErr w:type="spellEnd"/>
      <w:r>
        <w:rPr>
          <w:sz w:val="16"/>
          <w:szCs w:val="16"/>
        </w:rPr>
        <w:t xml:space="preserve"> Problem Solving</w:t>
      </w:r>
    </w:p>
    <w:p w:rsidR="00615147" w:rsidRDefault="00615147" w:rsidP="00BB7591">
      <w:pPr>
        <w:pStyle w:val="ListParagraph"/>
        <w:numPr>
          <w:ilvl w:val="0"/>
          <w:numId w:val="17"/>
        </w:numPr>
        <w:rPr>
          <w:sz w:val="16"/>
          <w:szCs w:val="16"/>
        </w:rPr>
      </w:pPr>
      <w:proofErr w:type="spellStart"/>
      <w:r w:rsidRPr="006B3873">
        <w:rPr>
          <w:sz w:val="16"/>
          <w:szCs w:val="16"/>
        </w:rPr>
        <w:t>Crio</w:t>
      </w:r>
      <w:proofErr w:type="spellEnd"/>
      <w:r w:rsidRPr="006B3873">
        <w:rPr>
          <w:sz w:val="16"/>
          <w:szCs w:val="16"/>
        </w:rPr>
        <w:t xml:space="preserve"> Launch </w:t>
      </w:r>
      <w:proofErr w:type="gramStart"/>
      <w:r w:rsidRPr="006B3873">
        <w:rPr>
          <w:sz w:val="16"/>
          <w:szCs w:val="16"/>
        </w:rPr>
        <w:t xml:space="preserve">Graduate </w:t>
      </w:r>
      <w:r w:rsidR="006B3873">
        <w:rPr>
          <w:sz w:val="16"/>
          <w:szCs w:val="16"/>
        </w:rPr>
        <w:t>.</w:t>
      </w:r>
      <w:proofErr w:type="gramEnd"/>
      <w:r w:rsidR="006B3873">
        <w:rPr>
          <w:sz w:val="16"/>
          <w:szCs w:val="16"/>
        </w:rPr>
        <w:t xml:space="preserve"> </w:t>
      </w:r>
      <w:r w:rsidRPr="006B3873">
        <w:rPr>
          <w:sz w:val="16"/>
          <w:szCs w:val="16"/>
        </w:rPr>
        <w:t xml:space="preserve">Completed 4 Micro-Experiences in </w:t>
      </w:r>
      <w:proofErr w:type="spellStart"/>
      <w:r w:rsidRPr="006B3873">
        <w:rPr>
          <w:sz w:val="16"/>
          <w:szCs w:val="16"/>
        </w:rPr>
        <w:t>Crio</w:t>
      </w:r>
      <w:proofErr w:type="spellEnd"/>
      <w:r w:rsidRPr="006B3873">
        <w:rPr>
          <w:sz w:val="16"/>
          <w:szCs w:val="16"/>
        </w:rPr>
        <w:t xml:space="preserve"> which developed my concept and hands on experience in Java and applied DSA</w:t>
      </w:r>
    </w:p>
    <w:p w:rsidR="002367DE" w:rsidRPr="00C5030A" w:rsidRDefault="002367DE" w:rsidP="002367DE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3D3C22">
        <w:rPr>
          <w:rFonts w:cs="Arial"/>
          <w:color w:val="58585F"/>
          <w:sz w:val="16"/>
          <w:szCs w:val="16"/>
          <w:shd w:val="clear" w:color="auto" w:fill="FFFFFF"/>
        </w:rPr>
        <w:t>Experience in developing consumer-focused web sites using HTML, CSS, Bootstrap and JavaScript from scratch meeting standards for industry.</w:t>
      </w:r>
    </w:p>
    <w:p w:rsidR="002367DE" w:rsidRPr="006B3873" w:rsidRDefault="002367DE" w:rsidP="00BB7591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3D3C22">
        <w:rPr>
          <w:rFonts w:cs="Arial"/>
          <w:color w:val="58585F"/>
          <w:sz w:val="16"/>
          <w:szCs w:val="16"/>
          <w:shd w:val="clear" w:color="auto" w:fill="FFFFFF"/>
        </w:rPr>
        <w:t>Excellent understanding of basic development principles and programming for diverse operating systems</w:t>
      </w:r>
    </w:p>
    <w:p w:rsidR="000C47F5" w:rsidRPr="002367DE" w:rsidRDefault="002367DE" w:rsidP="002367DE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2367DE">
        <w:rPr>
          <w:b/>
          <w:bCs/>
          <w:sz w:val="16"/>
          <w:szCs w:val="16"/>
        </w:rPr>
        <w:t>Trainings</w:t>
      </w:r>
      <w:r w:rsidRPr="002367DE">
        <w:rPr>
          <w:sz w:val="16"/>
          <w:szCs w:val="16"/>
        </w:rPr>
        <w:t xml:space="preserve"> - </w:t>
      </w:r>
      <w:r w:rsidRPr="002367DE">
        <w:rPr>
          <w:sz w:val="16"/>
          <w:szCs w:val="16"/>
        </w:rPr>
        <w:t>Java Core And Advanced By Universal Informatics</w:t>
      </w:r>
      <w:r>
        <w:rPr>
          <w:sz w:val="16"/>
          <w:szCs w:val="16"/>
        </w:rPr>
        <w:t xml:space="preserve"> &amp; </w:t>
      </w:r>
      <w:r w:rsidR="00303052" w:rsidRPr="002367DE">
        <w:rPr>
          <w:sz w:val="16"/>
          <w:szCs w:val="16"/>
        </w:rPr>
        <w:t xml:space="preserve">Website Design And Development By </w:t>
      </w:r>
      <w:r w:rsidRPr="002367DE">
        <w:rPr>
          <w:sz w:val="16"/>
          <w:szCs w:val="16"/>
        </w:rPr>
        <w:t>Workaholics</w:t>
      </w:r>
      <w:r w:rsidR="00303052" w:rsidRPr="002367DE">
        <w:rPr>
          <w:sz w:val="16"/>
          <w:szCs w:val="16"/>
        </w:rPr>
        <w:t xml:space="preserve"> </w:t>
      </w:r>
      <w:proofErr w:type="spellStart"/>
      <w:r w:rsidR="00303052" w:rsidRPr="002367DE">
        <w:rPr>
          <w:sz w:val="16"/>
          <w:szCs w:val="16"/>
        </w:rPr>
        <w:t>Infocorp</w:t>
      </w:r>
      <w:proofErr w:type="spellEnd"/>
    </w:p>
    <w:p w:rsidR="00615147" w:rsidRPr="002367DE" w:rsidRDefault="002367DE" w:rsidP="00F143B5">
      <w:pPr>
        <w:pStyle w:val="ListParagraph"/>
        <w:numPr>
          <w:ilvl w:val="0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 xml:space="preserve">Certifications </w:t>
      </w:r>
      <w:r w:rsidR="001B2106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1B2106">
        <w:rPr>
          <w:sz w:val="16"/>
          <w:szCs w:val="16"/>
        </w:rPr>
        <w:t>(</w:t>
      </w:r>
      <w:proofErr w:type="spellStart"/>
      <w:r w:rsidR="00615147" w:rsidRPr="002367DE">
        <w:rPr>
          <w:sz w:val="16"/>
          <w:szCs w:val="16"/>
        </w:rPr>
        <w:t>Blockchain</w:t>
      </w:r>
      <w:proofErr w:type="spellEnd"/>
      <w:r w:rsidR="00615147" w:rsidRPr="002367DE">
        <w:rPr>
          <w:sz w:val="16"/>
          <w:szCs w:val="16"/>
        </w:rPr>
        <w:t xml:space="preserve"> Basics by </w:t>
      </w:r>
      <w:proofErr w:type="spellStart"/>
      <w:r w:rsidR="00615147" w:rsidRPr="002367DE">
        <w:rPr>
          <w:sz w:val="16"/>
          <w:szCs w:val="16"/>
        </w:rPr>
        <w:t>cousera</w:t>
      </w:r>
      <w:proofErr w:type="spellEnd"/>
      <w:r w:rsidR="00615147" w:rsidRPr="002367D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&amp; </w:t>
      </w:r>
      <w:proofErr w:type="spellStart"/>
      <w:r w:rsidR="00615147" w:rsidRPr="002367DE">
        <w:rPr>
          <w:sz w:val="16"/>
          <w:szCs w:val="16"/>
        </w:rPr>
        <w:t>Blockchain</w:t>
      </w:r>
      <w:proofErr w:type="spellEnd"/>
      <w:r w:rsidR="00615147" w:rsidRPr="002367DE">
        <w:rPr>
          <w:sz w:val="16"/>
          <w:szCs w:val="16"/>
        </w:rPr>
        <w:t xml:space="preserve"> Essentials </w:t>
      </w:r>
      <w:proofErr w:type="gramStart"/>
      <w:r w:rsidR="00615147" w:rsidRPr="002367DE">
        <w:rPr>
          <w:sz w:val="16"/>
          <w:szCs w:val="16"/>
        </w:rPr>
        <w:t>By</w:t>
      </w:r>
      <w:proofErr w:type="gramEnd"/>
      <w:r w:rsidR="00615147" w:rsidRPr="002367DE">
        <w:rPr>
          <w:sz w:val="16"/>
          <w:szCs w:val="16"/>
        </w:rPr>
        <w:t xml:space="preserve"> IBM- CognitiveMinds.ai</w:t>
      </w:r>
      <w:r w:rsidR="001B2106">
        <w:rPr>
          <w:sz w:val="16"/>
          <w:szCs w:val="16"/>
        </w:rPr>
        <w:t xml:space="preserve">), (Spring Boot Fundamentals-Spring Data JPA, Spring MVC) by </w:t>
      </w:r>
      <w:proofErr w:type="spellStart"/>
      <w:r w:rsidR="001B2106">
        <w:rPr>
          <w:sz w:val="16"/>
          <w:szCs w:val="16"/>
        </w:rPr>
        <w:t>pluralsight</w:t>
      </w:r>
      <w:proofErr w:type="spellEnd"/>
      <w:r w:rsidR="001B2106">
        <w:rPr>
          <w:sz w:val="16"/>
          <w:szCs w:val="16"/>
        </w:rPr>
        <w:t>.</w:t>
      </w:r>
    </w:p>
    <w:p w:rsidR="00615147" w:rsidRPr="006B3873" w:rsidRDefault="00615147" w:rsidP="006B3873">
      <w:pPr>
        <w:rPr>
          <w:sz w:val="16"/>
          <w:szCs w:val="16"/>
        </w:rPr>
      </w:pPr>
      <w:r w:rsidRPr="006B3873">
        <w:rPr>
          <w:rFonts w:cs="Arial"/>
          <w:color w:val="58585F"/>
          <w:sz w:val="16"/>
          <w:szCs w:val="16"/>
          <w:shd w:val="clear" w:color="auto" w:fill="FFFFFF"/>
        </w:rPr>
        <w:t>.</w:t>
      </w:r>
    </w:p>
    <w:p w:rsidR="00615147" w:rsidRPr="006B3873" w:rsidRDefault="00615147" w:rsidP="006B3873">
      <w:pPr>
        <w:rPr>
          <w:sz w:val="16"/>
          <w:szCs w:val="16"/>
        </w:rPr>
      </w:pPr>
    </w:p>
    <w:p w:rsidR="00615147" w:rsidRPr="004F2689" w:rsidRDefault="00615147" w:rsidP="000C47F5">
      <w:pPr>
        <w:pStyle w:val="ListParagraph"/>
        <w:rPr>
          <w:sz w:val="16"/>
          <w:szCs w:val="16"/>
        </w:rPr>
      </w:pPr>
      <w:bookmarkStart w:id="0" w:name="_GoBack"/>
      <w:bookmarkEnd w:id="0"/>
    </w:p>
    <w:sectPr w:rsidR="00615147" w:rsidRPr="004F2689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9D2" w:rsidRDefault="00E659D2" w:rsidP="0068194B">
      <w:r>
        <w:separator/>
      </w:r>
    </w:p>
    <w:p w:rsidR="00E659D2" w:rsidRDefault="00E659D2"/>
    <w:p w:rsidR="00E659D2" w:rsidRDefault="00E659D2"/>
  </w:endnote>
  <w:endnote w:type="continuationSeparator" w:id="0">
    <w:p w:rsidR="00E659D2" w:rsidRDefault="00E659D2" w:rsidP="0068194B">
      <w:r>
        <w:continuationSeparator/>
      </w:r>
    </w:p>
    <w:p w:rsidR="00E659D2" w:rsidRDefault="00E659D2"/>
    <w:p w:rsidR="00E659D2" w:rsidRDefault="00E65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717" w:rsidRDefault="00D747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1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9D2" w:rsidRDefault="00E659D2" w:rsidP="0068194B">
      <w:r>
        <w:separator/>
      </w:r>
    </w:p>
    <w:p w:rsidR="00E659D2" w:rsidRDefault="00E659D2"/>
    <w:p w:rsidR="00E659D2" w:rsidRDefault="00E659D2"/>
  </w:footnote>
  <w:footnote w:type="continuationSeparator" w:id="0">
    <w:p w:rsidR="00E659D2" w:rsidRDefault="00E659D2" w:rsidP="0068194B">
      <w:r>
        <w:continuationSeparator/>
      </w:r>
    </w:p>
    <w:p w:rsidR="00E659D2" w:rsidRDefault="00E659D2"/>
    <w:p w:rsidR="00E659D2" w:rsidRDefault="00E659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17" w:rsidRPr="004E01EB" w:rsidRDefault="00D74717" w:rsidP="005A1B10">
    <w:pPr>
      <w:pStyle w:val="Header"/>
    </w:pPr>
    <w:r w:rsidRPr="004E01EB"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right</wp:align>
              </wp:positionH>
              <wp:positionV relativeFrom="page">
                <wp:posOffset>1152851</wp:posOffset>
              </wp:positionV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A2EA66E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90.8pt" to="1172.8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Be398r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DBEEB88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84F65" w:themeColor="accent6" w:themeShade="BF"/>
        <w:sz w:val="16"/>
        <w:szCs w:val="16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1F955E20"/>
    <w:multiLevelType w:val="multilevel"/>
    <w:tmpl w:val="C3D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DF3329"/>
    <w:multiLevelType w:val="hybridMultilevel"/>
    <w:tmpl w:val="307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4250D76"/>
    <w:multiLevelType w:val="multilevel"/>
    <w:tmpl w:val="972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AE547D"/>
    <w:multiLevelType w:val="hybridMultilevel"/>
    <w:tmpl w:val="F4A2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14C157B"/>
    <w:multiLevelType w:val="multilevel"/>
    <w:tmpl w:val="12B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497995"/>
    <w:multiLevelType w:val="hybridMultilevel"/>
    <w:tmpl w:val="5542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11701"/>
    <w:multiLevelType w:val="hybridMultilevel"/>
    <w:tmpl w:val="4BAC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1"/>
  </w:num>
  <w:num w:numId="17">
    <w:abstractNumId w:val="15"/>
  </w:num>
  <w:num w:numId="18">
    <w:abstractNumId w:val="19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17"/>
    <w:rsid w:val="000001EF"/>
    <w:rsid w:val="00007322"/>
    <w:rsid w:val="00007728"/>
    <w:rsid w:val="00024584"/>
    <w:rsid w:val="00024730"/>
    <w:rsid w:val="00055E95"/>
    <w:rsid w:val="0007021F"/>
    <w:rsid w:val="00081DC7"/>
    <w:rsid w:val="000B2BA5"/>
    <w:rsid w:val="000C47F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2106"/>
    <w:rsid w:val="001C0E68"/>
    <w:rsid w:val="001C4B6F"/>
    <w:rsid w:val="001D0BF1"/>
    <w:rsid w:val="001E3120"/>
    <w:rsid w:val="001E4F6B"/>
    <w:rsid w:val="001E7E0C"/>
    <w:rsid w:val="001F0BB0"/>
    <w:rsid w:val="001F4E6D"/>
    <w:rsid w:val="001F6140"/>
    <w:rsid w:val="00203573"/>
    <w:rsid w:val="0020597D"/>
    <w:rsid w:val="00213B4C"/>
    <w:rsid w:val="002253B0"/>
    <w:rsid w:val="002367DE"/>
    <w:rsid w:val="00236D54"/>
    <w:rsid w:val="00241D8C"/>
    <w:rsid w:val="00241FDB"/>
    <w:rsid w:val="0024720C"/>
    <w:rsid w:val="0025061C"/>
    <w:rsid w:val="002617AE"/>
    <w:rsid w:val="002638D0"/>
    <w:rsid w:val="002647D3"/>
    <w:rsid w:val="00275EAE"/>
    <w:rsid w:val="00294998"/>
    <w:rsid w:val="00297F18"/>
    <w:rsid w:val="002A1945"/>
    <w:rsid w:val="002B1931"/>
    <w:rsid w:val="002B2958"/>
    <w:rsid w:val="002B3FC8"/>
    <w:rsid w:val="002D23C5"/>
    <w:rsid w:val="002D6137"/>
    <w:rsid w:val="002E7E61"/>
    <w:rsid w:val="002F05E5"/>
    <w:rsid w:val="002F254D"/>
    <w:rsid w:val="002F30E4"/>
    <w:rsid w:val="00303052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4873"/>
    <w:rsid w:val="003D380F"/>
    <w:rsid w:val="003D3C22"/>
    <w:rsid w:val="003E160D"/>
    <w:rsid w:val="003E5FB0"/>
    <w:rsid w:val="003F1D5F"/>
    <w:rsid w:val="004028B7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689"/>
    <w:rsid w:val="00510392"/>
    <w:rsid w:val="00513E2A"/>
    <w:rsid w:val="005209EB"/>
    <w:rsid w:val="00566A35"/>
    <w:rsid w:val="0056701E"/>
    <w:rsid w:val="005740D7"/>
    <w:rsid w:val="005A0F26"/>
    <w:rsid w:val="005A1B10"/>
    <w:rsid w:val="005A35EF"/>
    <w:rsid w:val="005A6850"/>
    <w:rsid w:val="005B1B1B"/>
    <w:rsid w:val="005C5932"/>
    <w:rsid w:val="005D3CA7"/>
    <w:rsid w:val="005D4CC1"/>
    <w:rsid w:val="005D4F75"/>
    <w:rsid w:val="005F4B91"/>
    <w:rsid w:val="005F55D2"/>
    <w:rsid w:val="00611187"/>
    <w:rsid w:val="00615147"/>
    <w:rsid w:val="0062312F"/>
    <w:rsid w:val="00625F2C"/>
    <w:rsid w:val="006618E9"/>
    <w:rsid w:val="0068194B"/>
    <w:rsid w:val="00691DF4"/>
    <w:rsid w:val="00692703"/>
    <w:rsid w:val="006A1962"/>
    <w:rsid w:val="006B3873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70E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05A1"/>
    <w:rsid w:val="00AD360E"/>
    <w:rsid w:val="00AD40FB"/>
    <w:rsid w:val="00AD782D"/>
    <w:rsid w:val="00AE7650"/>
    <w:rsid w:val="00AF5FCB"/>
    <w:rsid w:val="00B10EBE"/>
    <w:rsid w:val="00B236F1"/>
    <w:rsid w:val="00B50F99"/>
    <w:rsid w:val="00B51D1B"/>
    <w:rsid w:val="00B540F4"/>
    <w:rsid w:val="00B558F7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77FF"/>
    <w:rsid w:val="00BF61AC"/>
    <w:rsid w:val="00C47FA6"/>
    <w:rsid w:val="00C5030A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407C"/>
    <w:rsid w:val="00D37CD3"/>
    <w:rsid w:val="00D66A52"/>
    <w:rsid w:val="00D66EFA"/>
    <w:rsid w:val="00D72A2D"/>
    <w:rsid w:val="00D747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59D2"/>
    <w:rsid w:val="00E70240"/>
    <w:rsid w:val="00E71E6B"/>
    <w:rsid w:val="00E81CC5"/>
    <w:rsid w:val="00E85A87"/>
    <w:rsid w:val="00E85B4A"/>
    <w:rsid w:val="00E947D9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B18"/>
    <w:rsid w:val="00F94EB5"/>
    <w:rsid w:val="00F9624D"/>
    <w:rsid w:val="00FB31C1"/>
    <w:rsid w:val="00FB58F2"/>
    <w:rsid w:val="00FC6AEA"/>
    <w:rsid w:val="00FD3D13"/>
    <w:rsid w:val="00FE3D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64DA46F-9D95-4AFA-91C0-16BE9689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odo.github.io/Crio-Launch-Feb-2020-samyak915ja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yak10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dukk.dauniv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chem.dauniv.ac.in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27C8AF5164796A03B5A0BB807B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7C38-893A-4DD1-AECA-CEE443BE8FCF}"/>
      </w:docPartPr>
      <w:docPartBody>
        <w:p w:rsidR="0068438C" w:rsidRDefault="00A25D05">
          <w:pPr>
            <w:pStyle w:val="EF127C8AF5164796A03B5A0BB807BB09"/>
          </w:pPr>
          <w:r w:rsidRPr="00CF1A49">
            <w:t>·</w:t>
          </w:r>
        </w:p>
      </w:docPartBody>
    </w:docPart>
    <w:docPart>
      <w:docPartPr>
        <w:name w:val="549214634BA249A28B4C2B015C8A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11FC0-9EE0-486B-8AB0-3207088D29AD}"/>
      </w:docPartPr>
      <w:docPartBody>
        <w:p w:rsidR="0068438C" w:rsidRDefault="00A25D05">
          <w:pPr>
            <w:pStyle w:val="549214634BA249A28B4C2B015C8A3F49"/>
          </w:pPr>
          <w:r w:rsidRPr="00CF1A49">
            <w:t>·</w:t>
          </w:r>
        </w:p>
      </w:docPartBody>
    </w:docPart>
    <w:docPart>
      <w:docPartPr>
        <w:name w:val="5C3A9BC69C7944CF85BC1344170A4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3FF7E-E789-4B0E-A215-C133DCB6FB9D}"/>
      </w:docPartPr>
      <w:docPartBody>
        <w:p w:rsidR="0068438C" w:rsidRDefault="00A25D05">
          <w:pPr>
            <w:pStyle w:val="5C3A9BC69C7944CF85BC1344170A4B25"/>
          </w:pPr>
          <w:r w:rsidRPr="00CF1A49">
            <w:t>·</w:t>
          </w:r>
        </w:p>
      </w:docPartBody>
    </w:docPart>
    <w:docPart>
      <w:docPartPr>
        <w:name w:val="8DA438F6946742579566B145CD965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4FEA4-6981-48FA-AED0-8AF1034708B3}"/>
      </w:docPartPr>
      <w:docPartBody>
        <w:p w:rsidR="0068438C" w:rsidRDefault="00A25D05">
          <w:pPr>
            <w:pStyle w:val="8DA438F6946742579566B145CD96519D"/>
          </w:pPr>
          <w:r w:rsidRPr="00CF1A49">
            <w:t>Experience</w:t>
          </w:r>
        </w:p>
      </w:docPartBody>
    </w:docPart>
    <w:docPart>
      <w:docPartPr>
        <w:name w:val="72C8C1BDA7DB4D2BBFA3133983F6A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2897-F6E3-40FB-9E46-E8C747547597}"/>
      </w:docPartPr>
      <w:docPartBody>
        <w:p w:rsidR="0068438C" w:rsidRDefault="00A25D05">
          <w:pPr>
            <w:pStyle w:val="72C8C1BDA7DB4D2BBFA3133983F6AD8D"/>
          </w:pPr>
          <w:r w:rsidRPr="00CF1A49">
            <w:t>Education</w:t>
          </w:r>
        </w:p>
      </w:docPartBody>
    </w:docPart>
    <w:docPart>
      <w:docPartPr>
        <w:name w:val="5E51648AF24443D9AD072F53E356D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D19D5-87F1-45F1-BC2B-693BC4CD5A9C}"/>
      </w:docPartPr>
      <w:docPartBody>
        <w:p w:rsidR="0068438C" w:rsidRDefault="00A25D05">
          <w:pPr>
            <w:pStyle w:val="5E51648AF24443D9AD072F53E356D7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05"/>
    <w:rsid w:val="0011171C"/>
    <w:rsid w:val="001359BC"/>
    <w:rsid w:val="005C51E6"/>
    <w:rsid w:val="005E3CB9"/>
    <w:rsid w:val="0068438C"/>
    <w:rsid w:val="00A25D05"/>
    <w:rsid w:val="00DB3B5F"/>
    <w:rsid w:val="00E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098D6C5DC484986DC31230D461B7D">
    <w:name w:val="003098D6C5DC484986DC31230D461B7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AF5E700DD404FFAB5F5FF46F40B3CF1">
    <w:name w:val="FAF5E700DD404FFAB5F5FF46F40B3CF1"/>
  </w:style>
  <w:style w:type="paragraph" w:customStyle="1" w:styleId="3640E5D89F4C48179A73CD5AAB1DF127">
    <w:name w:val="3640E5D89F4C48179A73CD5AAB1DF127"/>
  </w:style>
  <w:style w:type="paragraph" w:customStyle="1" w:styleId="EF127C8AF5164796A03B5A0BB807BB09">
    <w:name w:val="EF127C8AF5164796A03B5A0BB807BB09"/>
  </w:style>
  <w:style w:type="paragraph" w:customStyle="1" w:styleId="D8B4532E2B1D4A7E99347695AB918CA1">
    <w:name w:val="D8B4532E2B1D4A7E99347695AB918CA1"/>
  </w:style>
  <w:style w:type="paragraph" w:customStyle="1" w:styleId="BAE2CA53336E49CD99716788A0D1305B">
    <w:name w:val="BAE2CA53336E49CD99716788A0D1305B"/>
  </w:style>
  <w:style w:type="paragraph" w:customStyle="1" w:styleId="549214634BA249A28B4C2B015C8A3F49">
    <w:name w:val="549214634BA249A28B4C2B015C8A3F49"/>
  </w:style>
  <w:style w:type="paragraph" w:customStyle="1" w:styleId="4DE651F9B7114E06B77439FD5070B922">
    <w:name w:val="4DE651F9B7114E06B77439FD5070B922"/>
  </w:style>
  <w:style w:type="paragraph" w:customStyle="1" w:styleId="5C3A9BC69C7944CF85BC1344170A4B25">
    <w:name w:val="5C3A9BC69C7944CF85BC1344170A4B25"/>
  </w:style>
  <w:style w:type="paragraph" w:customStyle="1" w:styleId="602B1E24F98E4064BCA5E95C02C150E0">
    <w:name w:val="602B1E24F98E4064BCA5E95C02C150E0"/>
  </w:style>
  <w:style w:type="paragraph" w:customStyle="1" w:styleId="84A78CF9EF154E2B97A0B10FD28BCE2C">
    <w:name w:val="84A78CF9EF154E2B97A0B10FD28BCE2C"/>
  </w:style>
  <w:style w:type="paragraph" w:customStyle="1" w:styleId="8DA438F6946742579566B145CD96519D">
    <w:name w:val="8DA438F6946742579566B145CD96519D"/>
  </w:style>
  <w:style w:type="paragraph" w:customStyle="1" w:styleId="8E400287947D49DBB55106F9F16C7B6C">
    <w:name w:val="8E400287947D49DBB55106F9F16C7B6C"/>
  </w:style>
  <w:style w:type="paragraph" w:customStyle="1" w:styleId="EDE5D621F821443EB7B363471AA9FFCE">
    <w:name w:val="EDE5D621F821443EB7B363471AA9FFCE"/>
  </w:style>
  <w:style w:type="paragraph" w:customStyle="1" w:styleId="BC7267C5F1314E9AB61E491BEF93B9BD">
    <w:name w:val="BC7267C5F1314E9AB61E491BEF93B9B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F25BCB397E64E69A90FD55E44B1281D">
    <w:name w:val="AF25BCB397E64E69A90FD55E44B1281D"/>
  </w:style>
  <w:style w:type="paragraph" w:customStyle="1" w:styleId="99F876AA5B9748D692A848B7A3B5FC46">
    <w:name w:val="99F876AA5B9748D692A848B7A3B5FC46"/>
  </w:style>
  <w:style w:type="paragraph" w:customStyle="1" w:styleId="4451570BA1AB4B739B38C15D3FDD5D46">
    <w:name w:val="4451570BA1AB4B739B38C15D3FDD5D46"/>
  </w:style>
  <w:style w:type="paragraph" w:customStyle="1" w:styleId="2E2FA08BD96249C8A96ED03E04465B8E">
    <w:name w:val="2E2FA08BD96249C8A96ED03E04465B8E"/>
  </w:style>
  <w:style w:type="paragraph" w:customStyle="1" w:styleId="978F54888FC9401DB63E670DAF4E8754">
    <w:name w:val="978F54888FC9401DB63E670DAF4E8754"/>
  </w:style>
  <w:style w:type="paragraph" w:customStyle="1" w:styleId="D394F983007C4B008D245F2EDC527038">
    <w:name w:val="D394F983007C4B008D245F2EDC527038"/>
  </w:style>
  <w:style w:type="paragraph" w:customStyle="1" w:styleId="A3424321F9554463BBBBF7E91A85670A">
    <w:name w:val="A3424321F9554463BBBBF7E91A85670A"/>
  </w:style>
  <w:style w:type="paragraph" w:customStyle="1" w:styleId="72C8C1BDA7DB4D2BBFA3133983F6AD8D">
    <w:name w:val="72C8C1BDA7DB4D2BBFA3133983F6AD8D"/>
  </w:style>
  <w:style w:type="paragraph" w:customStyle="1" w:styleId="9FC036F1A6D240BFAC3F6B3D28E718AE">
    <w:name w:val="9FC036F1A6D240BFAC3F6B3D28E718AE"/>
  </w:style>
  <w:style w:type="paragraph" w:customStyle="1" w:styleId="4F9B95E03376430195F282BD15769ED2">
    <w:name w:val="4F9B95E03376430195F282BD15769ED2"/>
  </w:style>
  <w:style w:type="paragraph" w:customStyle="1" w:styleId="85637FFE4A714088AD0F9CCB92570597">
    <w:name w:val="85637FFE4A714088AD0F9CCB92570597"/>
  </w:style>
  <w:style w:type="paragraph" w:customStyle="1" w:styleId="FE41AD275E0845B58B0BBBC450105CBF">
    <w:name w:val="FE41AD275E0845B58B0BBBC450105CBF"/>
  </w:style>
  <w:style w:type="paragraph" w:customStyle="1" w:styleId="89C01338F2234C19B545717F4EE10572">
    <w:name w:val="89C01338F2234C19B545717F4EE10572"/>
  </w:style>
  <w:style w:type="paragraph" w:customStyle="1" w:styleId="73678AB8FF2E473889500DE1B66BAEE7">
    <w:name w:val="73678AB8FF2E473889500DE1B66BAEE7"/>
  </w:style>
  <w:style w:type="paragraph" w:customStyle="1" w:styleId="E843244EB46C4319920EAB9DAD10A5A2">
    <w:name w:val="E843244EB46C4319920EAB9DAD10A5A2"/>
  </w:style>
  <w:style w:type="paragraph" w:customStyle="1" w:styleId="CDA9A03CD1E34C2BA921B8BF344DB847">
    <w:name w:val="CDA9A03CD1E34C2BA921B8BF344DB847"/>
  </w:style>
  <w:style w:type="paragraph" w:customStyle="1" w:styleId="0DDCC5B69C9E41E5B20083083394700A">
    <w:name w:val="0DDCC5B69C9E41E5B20083083394700A"/>
  </w:style>
  <w:style w:type="paragraph" w:customStyle="1" w:styleId="4963947F436B4AD581014874A4C4C3A0">
    <w:name w:val="4963947F436B4AD581014874A4C4C3A0"/>
  </w:style>
  <w:style w:type="paragraph" w:customStyle="1" w:styleId="5E51648AF24443D9AD072F53E356D7CF">
    <w:name w:val="5E51648AF24443D9AD072F53E356D7CF"/>
  </w:style>
  <w:style w:type="paragraph" w:customStyle="1" w:styleId="790031A2BD684671A2E13003A66737F5">
    <w:name w:val="790031A2BD684671A2E13003A66737F5"/>
  </w:style>
  <w:style w:type="paragraph" w:customStyle="1" w:styleId="B9137CD33CD84E15A7FD44F792BC6F35">
    <w:name w:val="B9137CD33CD84E15A7FD44F792BC6F35"/>
  </w:style>
  <w:style w:type="paragraph" w:customStyle="1" w:styleId="32B00302490540B5BE5843C000296054">
    <w:name w:val="32B00302490540B5BE5843C000296054"/>
  </w:style>
  <w:style w:type="paragraph" w:customStyle="1" w:styleId="3300ACAFF49D41B098BDF181C425EBA7">
    <w:name w:val="3300ACAFF49D41B098BDF181C425EBA7"/>
  </w:style>
  <w:style w:type="paragraph" w:customStyle="1" w:styleId="40370CADFA24446E8CD7CB8FDB08E4B5">
    <w:name w:val="40370CADFA24446E8CD7CB8FDB08E4B5"/>
  </w:style>
  <w:style w:type="paragraph" w:customStyle="1" w:styleId="F183ED9396264AA5BC945698E1F49619">
    <w:name w:val="F183ED9396264AA5BC945698E1F49619"/>
  </w:style>
  <w:style w:type="paragraph" w:customStyle="1" w:styleId="0FA73FDFC6074D269FC1693891F81204">
    <w:name w:val="0FA73FDFC6074D269FC1693891F812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214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</dc:creator>
  <cp:keywords/>
  <dc:description/>
  <cp:lastModifiedBy>Jain</cp:lastModifiedBy>
  <cp:revision>16</cp:revision>
  <cp:lastPrinted>2020-01-08T04:57:00Z</cp:lastPrinted>
  <dcterms:created xsi:type="dcterms:W3CDTF">2019-10-21T03:51:00Z</dcterms:created>
  <dcterms:modified xsi:type="dcterms:W3CDTF">2020-05-12T01:45:00Z</dcterms:modified>
  <cp:category/>
</cp:coreProperties>
</file>